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5AAB56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414019D3F79441DA9033155585AE1A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44155">
                  <w:t>c4</w:t>
                </w:r>
              </w:sdtContent>
            </w:sdt>
          </w:p>
          <w:p w:rsidR="00A50939" w:rsidRPr="00906BEE" w:rsidRDefault="00944155" w:rsidP="007569C1">
            <w:pPr>
              <w:pStyle w:val="Heading3"/>
            </w:pPr>
            <w:r>
              <w:t>Team mebers</w:t>
            </w:r>
          </w:p>
          <w:p w:rsidR="002C2CDD" w:rsidRPr="002C2C56" w:rsidRDefault="00944155" w:rsidP="00944155">
            <w:p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H. M. Raihan Evan (1700420</w:t>
            </w:r>
            <w:r w:rsidRPr="002C2C56">
              <w:rPr>
                <w:color w:val="FF0000"/>
                <w:sz w:val="28"/>
                <w:szCs w:val="28"/>
              </w:rPr>
              <w:t>28</w:t>
            </w:r>
            <w:r w:rsidRPr="002C2C56">
              <w:rPr>
                <w:sz w:val="28"/>
                <w:szCs w:val="28"/>
              </w:rPr>
              <w:t>)</w:t>
            </w:r>
          </w:p>
          <w:p w:rsidR="00944155" w:rsidRPr="002C2C56" w:rsidRDefault="00944155" w:rsidP="00944155">
            <w:p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Anirban Tasfin Azad (1700420</w:t>
            </w:r>
            <w:r w:rsidRPr="002C2C56">
              <w:rPr>
                <w:color w:val="FF0000"/>
                <w:sz w:val="28"/>
                <w:szCs w:val="28"/>
              </w:rPr>
              <w:t>45</w:t>
            </w:r>
            <w:r w:rsidRPr="002C2C56">
              <w:rPr>
                <w:sz w:val="28"/>
                <w:szCs w:val="28"/>
              </w:rPr>
              <w:t>)</w:t>
            </w:r>
          </w:p>
          <w:p w:rsidR="00944155" w:rsidRPr="002C2C56" w:rsidRDefault="00944155" w:rsidP="00944155">
            <w:p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Mahfuzur Rahman (1700420</w:t>
            </w:r>
            <w:r w:rsidRPr="002C2C56">
              <w:rPr>
                <w:color w:val="FF0000"/>
                <w:sz w:val="28"/>
                <w:szCs w:val="28"/>
              </w:rPr>
              <w:t>15</w:t>
            </w:r>
            <w:r w:rsidRPr="002C2C56">
              <w:rPr>
                <w:sz w:val="28"/>
                <w:szCs w:val="28"/>
              </w:rPr>
              <w:t>)</w:t>
            </w:r>
          </w:p>
          <w:p w:rsidR="002C2C56" w:rsidRDefault="002C2C56" w:rsidP="002C2C56">
            <w:pPr>
              <w:pStyle w:val="Heading3"/>
            </w:pPr>
            <w:r>
              <w:t>lANGUAGE USED</w:t>
            </w:r>
          </w:p>
          <w:p w:rsidR="002C2C56" w:rsidRPr="002C2C56" w:rsidRDefault="002C2C56" w:rsidP="002C2C56">
            <w:pPr>
              <w:pStyle w:val="Heading4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java</w:t>
            </w:r>
          </w:p>
          <w:p w:rsidR="002C2C56" w:rsidRPr="002C2C56" w:rsidRDefault="002C2C56" w:rsidP="002C2C56">
            <w:pPr>
              <w:pStyle w:val="Heading4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java swing</w:t>
            </w:r>
          </w:p>
          <w:p w:rsidR="00741125" w:rsidRPr="002C2C56" w:rsidRDefault="00741125" w:rsidP="002C2C56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7110EC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8BE1C576D8746E0A75D98CAE9A6F0C7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944155">
                        <w:t>connect four</w:t>
                      </w:r>
                    </w:sdtContent>
                  </w:sdt>
                </w:p>
                <w:p w:rsidR="00906BEE" w:rsidRPr="00906BEE" w:rsidRDefault="007110EC" w:rsidP="00944155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836FC9E171F745DC8D8E560B31D16C7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4155">
                        <w:t>a flexible puzzle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3788C0DA12248B88B0DDD7CF13269A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4155">
                        <w:t>single or two palayer fun</w:t>
                      </w:r>
                    </w:sdtContent>
                  </w:sdt>
                </w:p>
              </w:tc>
            </w:tr>
          </w:tbl>
          <w:p w:rsidR="002C2CDD" w:rsidRPr="00906BEE" w:rsidRDefault="00944155" w:rsidP="002C2C56">
            <w:pPr>
              <w:pStyle w:val="Heading3"/>
            </w:pPr>
            <w:r>
              <w:t>features</w:t>
            </w:r>
          </w:p>
          <w:p w:rsidR="002C2CDD" w:rsidRPr="002C2C56" w:rsidRDefault="00047119" w:rsidP="00047119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Minimalistic, simple and fun game</w:t>
            </w:r>
          </w:p>
          <w:p w:rsidR="00047119" w:rsidRPr="002C2C56" w:rsidRDefault="002C2C56" w:rsidP="00047119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Flexible selection of board size</w:t>
            </w:r>
            <w:r w:rsidRPr="002C2C56">
              <w:rPr>
                <w:color w:val="FF0000"/>
                <w:sz w:val="28"/>
                <w:szCs w:val="28"/>
              </w:rPr>
              <w:t>(&gt;4)</w:t>
            </w:r>
          </w:p>
          <w:p w:rsidR="00047119" w:rsidRPr="002C2C56" w:rsidRDefault="00047119" w:rsidP="00047119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Intuitive puzzle</w:t>
            </w:r>
          </w:p>
          <w:p w:rsidR="002C2C56" w:rsidRPr="002C2C56" w:rsidRDefault="000D65C1" w:rsidP="002C2C56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Challenge between two players</w:t>
            </w:r>
          </w:p>
          <w:p w:rsidR="000D65C1" w:rsidRPr="002C2C56" w:rsidRDefault="000D65C1" w:rsidP="00047119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2C2C56">
              <w:rPr>
                <w:sz w:val="28"/>
                <w:szCs w:val="28"/>
              </w:rPr>
              <w:t>Instruction:</w:t>
            </w:r>
          </w:p>
          <w:p w:rsidR="000D65C1" w:rsidRPr="002C2C56" w:rsidRDefault="000D65C1" w:rsidP="000D65C1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2C2C56">
              <w:rPr>
                <w:color w:val="FF0000"/>
                <w:sz w:val="28"/>
                <w:szCs w:val="28"/>
              </w:rPr>
              <w:t>Have to match 4 tiles in a row. Either horizontally</w:t>
            </w:r>
          </w:p>
          <w:p w:rsidR="002C2CDD" w:rsidRPr="002C2C56" w:rsidRDefault="000D65C1" w:rsidP="002C2C56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2C2C56">
              <w:rPr>
                <w:color w:val="FF0000"/>
                <w:sz w:val="28"/>
                <w:szCs w:val="28"/>
              </w:rPr>
              <w:t>Vertically or diagonally. Matching faster than the other player to win.</w:t>
            </w:r>
          </w:p>
          <w:p w:rsidR="00741125" w:rsidRPr="00906BEE" w:rsidRDefault="00047119" w:rsidP="000D65C1">
            <w:pPr>
              <w:pStyle w:val="Heading3"/>
            </w:pPr>
            <w:r>
              <w:t>list of external resources</w:t>
            </w:r>
          </w:p>
        </w:tc>
        <w:bookmarkStart w:id="0" w:name="_GoBack"/>
        <w:bookmarkEnd w:id="0"/>
      </w:tr>
    </w:tbl>
    <w:p w:rsidR="000D65C1" w:rsidRPr="002C2C56" w:rsidRDefault="000D65C1" w:rsidP="000D65C1">
      <w:pPr>
        <w:pStyle w:val="EndOfDocument"/>
        <w:rPr>
          <w:sz w:val="28"/>
          <w:szCs w:val="28"/>
        </w:rPr>
      </w:pPr>
      <w:hyperlink r:id="rId7" w:history="1">
        <w:r w:rsidRPr="002C2C56">
          <w:rPr>
            <w:rStyle w:val="Hyperlink"/>
            <w:sz w:val="28"/>
            <w:szCs w:val="28"/>
          </w:rPr>
          <w:t>https://www.google.com/search?biw=1536&amp;bih=723&amp;tbm=isch&amp;sa=1&amp;ei=sAnfW6OqOZWWvQSFkI3QBw&amp;q=red+circle+png&amp;oq=red+circle&amp;gs_l=img.1.1.0l10.14657.20538.0.24195.10.8.0.2.2.0.434.1520.0j6j1j0j1.8.0....0...1c.1.64.img..0.10.1529...35i39k1j0i67k1.0.Me6CLulfqEA</w:t>
        </w:r>
      </w:hyperlink>
    </w:p>
    <w:p w:rsidR="000D65C1" w:rsidRPr="002C2C56" w:rsidRDefault="000D65C1" w:rsidP="000C0F71">
      <w:pPr>
        <w:pStyle w:val="EndOfDocument"/>
        <w:rPr>
          <w:sz w:val="28"/>
          <w:szCs w:val="28"/>
        </w:rPr>
      </w:pPr>
      <w:hyperlink r:id="rId8" w:history="1">
        <w:r w:rsidRPr="002C2C56">
          <w:rPr>
            <w:rStyle w:val="Hyperlink"/>
            <w:sz w:val="28"/>
            <w:szCs w:val="28"/>
          </w:rPr>
          <w:t>http://www.ntu.edu.sg/home/ehchua/programming/java/j4a_gui.html</w:t>
        </w:r>
      </w:hyperlink>
      <w:r w:rsidRPr="002C2C56">
        <w:rPr>
          <w:sz w:val="28"/>
          <w:szCs w:val="28"/>
        </w:rPr>
        <w:t xml:space="preserve"> </w:t>
      </w:r>
    </w:p>
    <w:sectPr w:rsidR="000D65C1" w:rsidRPr="002C2C56" w:rsidSect="00EF7CC9">
      <w:headerReference w:type="default" r:id="rId9"/>
      <w:footerReference w:type="defaul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0EC" w:rsidRDefault="007110EC" w:rsidP="00713050">
      <w:pPr>
        <w:spacing w:line="240" w:lineRule="auto"/>
      </w:pPr>
      <w:r>
        <w:separator/>
      </w:r>
    </w:p>
  </w:endnote>
  <w:endnote w:type="continuationSeparator" w:id="0">
    <w:p w:rsidR="007110EC" w:rsidRDefault="007110E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bidi="bn-BD"/>
            </w:rPr>
            <mc:AlternateContent>
              <mc:Choice Requires="wpg">
                <w:drawing>
                  <wp:inline distT="0" distB="0" distL="0" distR="0" wp14:anchorId="18A3C6CB" wp14:editId="5E0E1024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69F65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bn-BD"/>
            </w:rPr>
            <mc:AlternateContent>
              <mc:Choice Requires="wpg">
                <w:drawing>
                  <wp:inline distT="0" distB="0" distL="0" distR="0" wp14:anchorId="5C8E3055" wp14:editId="55E1255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1F5AF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bn-BD"/>
            </w:rPr>
            <mc:AlternateContent>
              <mc:Choice Requires="wpg">
                <w:drawing>
                  <wp:inline distT="0" distB="0" distL="0" distR="0" wp14:anchorId="39633D9F" wp14:editId="2F3FD8A0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6303D0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bn-BD"/>
            </w:rPr>
            <mc:AlternateContent>
              <mc:Choice Requires="wpg">
                <w:drawing>
                  <wp:inline distT="0" distB="0" distL="0" distR="0" wp14:anchorId="3F664020" wp14:editId="50B6E8D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C5D5F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BC240A892DAF4EAE866EFC56E939EC99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440F24" w:rsidP="00811117">
              <w:pPr>
                <w:pStyle w:val="Footer"/>
              </w:pPr>
              <w:r w:rsidRPr="00906BEE">
                <w:t>You might want to include your GPA and a summary of relevant coursework, awards, and honors.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04DC158DBD684D76B3D44A083508C8A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593427B282C430EB936743A090EC04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22F60C587B004411AF64A7944520DF8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5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0EC" w:rsidRDefault="007110EC" w:rsidP="00713050">
      <w:pPr>
        <w:spacing w:line="240" w:lineRule="auto"/>
      </w:pPr>
      <w:r>
        <w:separator/>
      </w:r>
    </w:p>
  </w:footnote>
  <w:footnote w:type="continuationSeparator" w:id="0">
    <w:p w:rsidR="007110EC" w:rsidRDefault="007110E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230D135" wp14:editId="05D6D6A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89706A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44155">
                <w:t>c4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110EC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7110EC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44155">
                      <w:t>a flexible puzzle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44155">
                      <w:t>single or two palayer fun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D73B2A"/>
    <w:multiLevelType w:val="hybridMultilevel"/>
    <w:tmpl w:val="D622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33D43"/>
    <w:multiLevelType w:val="hybridMultilevel"/>
    <w:tmpl w:val="D5B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30BD5"/>
    <w:multiLevelType w:val="hybridMultilevel"/>
    <w:tmpl w:val="314EDB1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36B90786"/>
    <w:multiLevelType w:val="hybridMultilevel"/>
    <w:tmpl w:val="BDF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37982"/>
    <w:multiLevelType w:val="hybridMultilevel"/>
    <w:tmpl w:val="5FE4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672FC"/>
    <w:multiLevelType w:val="hybridMultilevel"/>
    <w:tmpl w:val="02EE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1B7CB6"/>
    <w:multiLevelType w:val="hybridMultilevel"/>
    <w:tmpl w:val="3E0A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00E41"/>
    <w:multiLevelType w:val="hybridMultilevel"/>
    <w:tmpl w:val="EB74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4"/>
  </w:num>
  <w:num w:numId="14">
    <w:abstractNumId w:val="17"/>
  </w:num>
  <w:num w:numId="15">
    <w:abstractNumId w:val="16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55"/>
    <w:rsid w:val="00047119"/>
    <w:rsid w:val="00091382"/>
    <w:rsid w:val="000A07DA"/>
    <w:rsid w:val="000A2BFA"/>
    <w:rsid w:val="000B0619"/>
    <w:rsid w:val="000B0A4D"/>
    <w:rsid w:val="000B61CA"/>
    <w:rsid w:val="000C0F71"/>
    <w:rsid w:val="000D65C1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56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40F24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10EC"/>
    <w:rsid w:val="00713050"/>
    <w:rsid w:val="00741125"/>
    <w:rsid w:val="00746F7F"/>
    <w:rsid w:val="007569C1"/>
    <w:rsid w:val="00763832"/>
    <w:rsid w:val="007D2696"/>
    <w:rsid w:val="007D2FD2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44155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602FF"/>
  <w15:chartTrackingRefBased/>
  <w15:docId w15:val="{47D01EC1-DE9B-475D-BDD8-5E6FE757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u.edu.sg/home/ehchua/programming/java/j4a_g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biw=1536&amp;bih=723&amp;tbm=isch&amp;sa=1&amp;ei=sAnfW6OqOZWWvQSFkI3QBw&amp;q=red+circle+png&amp;oq=red+circle&amp;gs_l=img.1.1.0l10.14657.20538.0.24195.10.8.0.2.2.0.434.1520.0j6j1j0j1.8.0....0...1c.1.64.img..0.10.1529...35i39k1j0i67k1.0.Me6CLulfqEA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rb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14019D3F79441DA9033155585AE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4CC92-FD76-4308-80CF-DC613C79F61C}"/>
      </w:docPartPr>
      <w:docPartBody>
        <w:p w:rsidR="00000000" w:rsidRDefault="000A01A7">
          <w:pPr>
            <w:pStyle w:val="B414019D3F79441DA9033155585AE1AA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A8BE1C576D8746E0A75D98CAE9A6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6AC82-BFD9-4160-82DA-9E7DB8379172}"/>
      </w:docPartPr>
      <w:docPartBody>
        <w:p w:rsidR="00000000" w:rsidRDefault="000A01A7">
          <w:pPr>
            <w:pStyle w:val="A8BE1C576D8746E0A75D98CAE9A6F0C7"/>
          </w:pPr>
          <w:r>
            <w:t>Your name</w:t>
          </w:r>
        </w:p>
      </w:docPartBody>
    </w:docPart>
    <w:docPart>
      <w:docPartPr>
        <w:name w:val="836FC9E171F745DC8D8E560B31D1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258DD-A1F7-4D59-917A-2AA5DB6CA532}"/>
      </w:docPartPr>
      <w:docPartBody>
        <w:p w:rsidR="00000000" w:rsidRDefault="000A01A7">
          <w:pPr>
            <w:pStyle w:val="836FC9E171F745DC8D8E560B31D16C7A"/>
          </w:pPr>
          <w:r w:rsidRPr="00906BEE">
            <w:t>Profession or Industry</w:t>
          </w:r>
        </w:p>
      </w:docPartBody>
    </w:docPart>
    <w:docPart>
      <w:docPartPr>
        <w:name w:val="73788C0DA12248B88B0DDD7CF1326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8AC5-C1E5-4597-8742-B7D71C903D6A}"/>
      </w:docPartPr>
      <w:docPartBody>
        <w:p w:rsidR="00000000" w:rsidRDefault="000A01A7">
          <w:pPr>
            <w:pStyle w:val="73788C0DA12248B88B0DDD7CF13269A7"/>
          </w:pPr>
          <w:r w:rsidRPr="00906BEE">
            <w:t>Link to other online properties: Portfolio/Website/Blog</w:t>
          </w:r>
        </w:p>
      </w:docPartBody>
    </w:docPart>
    <w:docPart>
      <w:docPartPr>
        <w:name w:val="BC240A892DAF4EAE866EFC56E939E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802F-E96B-43C2-9645-69D4F41558FB}"/>
      </w:docPartPr>
      <w:docPartBody>
        <w:p w:rsidR="00000000" w:rsidRDefault="000A01A7">
          <w:pPr>
            <w:pStyle w:val="BC240A892DAF4EAE866EFC56E939EC99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04DC158DBD684D76B3D44A083508C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76AE-67F5-4040-BF95-49B0C1D5E044}"/>
      </w:docPartPr>
      <w:docPartBody>
        <w:p w:rsidR="00000000" w:rsidRDefault="000A01A7">
          <w:pPr>
            <w:pStyle w:val="04DC158DBD684D76B3D44A083508C8A5"/>
          </w:pPr>
          <w:r w:rsidRPr="00906BEE">
            <w:t>Date Earned</w:t>
          </w:r>
        </w:p>
      </w:docPartBody>
    </w:docPart>
    <w:docPart>
      <w:docPartPr>
        <w:name w:val="0593427B282C430EB936743A090E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3C72B-2134-4BB7-AB62-1F4BFB0DB07F}"/>
      </w:docPartPr>
      <w:docPartBody>
        <w:p w:rsidR="00000000" w:rsidRDefault="000A01A7">
          <w:pPr>
            <w:pStyle w:val="0593427B282C430EB936743A090EC04B"/>
          </w:pPr>
          <w:r w:rsidRPr="00906BEE">
            <w:t xml:space="preserve">On the Home </w:t>
          </w:r>
          <w:r w:rsidRPr="00906BEE">
            <w:t>tab of the ribbon, check out Styles to apply the formatting you need with just a click.</w:t>
          </w:r>
        </w:p>
      </w:docPartBody>
    </w:docPart>
    <w:docPart>
      <w:docPartPr>
        <w:name w:val="22F60C587B004411AF64A7944520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49F7-5242-47B0-9F79-557B12AD0591}"/>
      </w:docPartPr>
      <w:docPartBody>
        <w:p w:rsidR="00000000" w:rsidRDefault="000A01A7">
          <w:pPr>
            <w:pStyle w:val="22F60C587B004411AF64A7944520DF8B"/>
          </w:pPr>
          <w:r w:rsidRPr="00906BEE">
            <w:t>Did you manage a team for your club, lead a project for your favorite charity, or edit your school newspaper? Go ahead and describe e</w:t>
          </w:r>
          <w:r w:rsidRPr="00906BEE">
            <w:t>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B5"/>
    <w:rsid w:val="000A01A7"/>
    <w:rsid w:val="00A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14019D3F79441DA9033155585AE1AA">
    <w:name w:val="B414019D3F79441DA9033155585AE1AA"/>
  </w:style>
  <w:style w:type="paragraph" w:customStyle="1" w:styleId="C7F085F70F05469BA0D90D0FCBAEC4BD">
    <w:name w:val="C7F085F70F05469BA0D90D0FCBAEC4BD"/>
  </w:style>
  <w:style w:type="paragraph" w:customStyle="1" w:styleId="8BE7DA1FA3A24A18BF3F6784248A0C0E">
    <w:name w:val="8BE7DA1FA3A24A18BF3F6784248A0C0E"/>
  </w:style>
  <w:style w:type="paragraph" w:customStyle="1" w:styleId="1827A8EDDA634A908B4B9560143DB744">
    <w:name w:val="1827A8EDDA634A908B4B9560143DB744"/>
  </w:style>
  <w:style w:type="paragraph" w:customStyle="1" w:styleId="ADD7152AB8B6479FB56BB0261B572DEB">
    <w:name w:val="ADD7152AB8B6479FB56BB0261B572DEB"/>
  </w:style>
  <w:style w:type="paragraph" w:customStyle="1" w:styleId="A8BE1C576D8746E0A75D98CAE9A6F0C7">
    <w:name w:val="A8BE1C576D8746E0A75D98CAE9A6F0C7"/>
  </w:style>
  <w:style w:type="paragraph" w:customStyle="1" w:styleId="836FC9E171F745DC8D8E560B31D16C7A">
    <w:name w:val="836FC9E171F745DC8D8E560B31D16C7A"/>
  </w:style>
  <w:style w:type="paragraph" w:customStyle="1" w:styleId="73788C0DA12248B88B0DDD7CF13269A7">
    <w:name w:val="73788C0DA12248B88B0DDD7CF13269A7"/>
  </w:style>
  <w:style w:type="paragraph" w:customStyle="1" w:styleId="528B2978FF1942C3844799D59DB814DD">
    <w:name w:val="528B2978FF1942C3844799D59DB814DD"/>
  </w:style>
  <w:style w:type="paragraph" w:customStyle="1" w:styleId="BBEBE0AC20A24882BBB0F3E1AB4319E2">
    <w:name w:val="BBEBE0AC20A24882BBB0F3E1AB4319E2"/>
  </w:style>
  <w:style w:type="paragraph" w:customStyle="1" w:styleId="6E34773DC92B4CC5B399F29BF24033A0">
    <w:name w:val="6E34773DC92B4CC5B399F29BF24033A0"/>
  </w:style>
  <w:style w:type="paragraph" w:customStyle="1" w:styleId="204F1E2B883849DE90AC33D8151E551A">
    <w:name w:val="204F1E2B883849DE90AC33D8151E551A"/>
  </w:style>
  <w:style w:type="paragraph" w:customStyle="1" w:styleId="DA96269EB43C4D1B913C04CA9E8CB06D">
    <w:name w:val="DA96269EB43C4D1B913C04CA9E8CB06D"/>
  </w:style>
  <w:style w:type="paragraph" w:customStyle="1" w:styleId="A271B981726E4B278E6A71C045BD6AA8">
    <w:name w:val="A271B981726E4B278E6A71C045BD6AA8"/>
  </w:style>
  <w:style w:type="paragraph" w:customStyle="1" w:styleId="6002DFD739EA4A02A68C5F9205481495">
    <w:name w:val="6002DFD739EA4A02A68C5F9205481495"/>
  </w:style>
  <w:style w:type="paragraph" w:customStyle="1" w:styleId="CDF254D60D314634AB850734B7843798">
    <w:name w:val="CDF254D60D314634AB850734B7843798"/>
  </w:style>
  <w:style w:type="paragraph" w:customStyle="1" w:styleId="F12307FA09D640FE89C0F10B78E304B5">
    <w:name w:val="F12307FA09D640FE89C0F10B78E304B5"/>
  </w:style>
  <w:style w:type="paragraph" w:customStyle="1" w:styleId="D72700EE49124BF1A75C9800AF7686E5">
    <w:name w:val="D72700EE49124BF1A75C9800AF7686E5"/>
  </w:style>
  <w:style w:type="paragraph" w:customStyle="1" w:styleId="30812473966741D8A8985A3526AF474B">
    <w:name w:val="30812473966741D8A8985A3526AF474B"/>
  </w:style>
  <w:style w:type="paragraph" w:customStyle="1" w:styleId="150BAB9D94D246D385D454AB9C5624C9">
    <w:name w:val="150BAB9D94D246D385D454AB9C5624C9"/>
  </w:style>
  <w:style w:type="paragraph" w:customStyle="1" w:styleId="6368BA92A88E4A4CA79D663703FA3BE6">
    <w:name w:val="6368BA92A88E4A4CA79D663703FA3BE6"/>
  </w:style>
  <w:style w:type="paragraph" w:customStyle="1" w:styleId="7FA9FA15B1F84694923881DBB79E3F6B">
    <w:name w:val="7FA9FA15B1F84694923881DBB79E3F6B"/>
  </w:style>
  <w:style w:type="paragraph" w:customStyle="1" w:styleId="9B697042D6B94F83ADB6FA1E061CD5F7">
    <w:name w:val="9B697042D6B94F83ADB6FA1E061CD5F7"/>
  </w:style>
  <w:style w:type="paragraph" w:customStyle="1" w:styleId="BC240A892DAF4EAE866EFC56E939EC99">
    <w:name w:val="BC240A892DAF4EAE866EFC56E939EC99"/>
  </w:style>
  <w:style w:type="paragraph" w:customStyle="1" w:styleId="E03E5F4E8185429EAF07DE76B707BE1F">
    <w:name w:val="E03E5F4E8185429EAF07DE76B707BE1F"/>
  </w:style>
  <w:style w:type="paragraph" w:customStyle="1" w:styleId="04DC158DBD684D76B3D44A083508C8A5">
    <w:name w:val="04DC158DBD684D76B3D44A083508C8A5"/>
  </w:style>
  <w:style w:type="paragraph" w:customStyle="1" w:styleId="7FF589981A4B406EBFF3ECA412A0D082">
    <w:name w:val="7FF589981A4B406EBFF3ECA412A0D082"/>
  </w:style>
  <w:style w:type="paragraph" w:customStyle="1" w:styleId="0593427B282C430EB936743A090EC04B">
    <w:name w:val="0593427B282C430EB936743A090EC04B"/>
  </w:style>
  <w:style w:type="paragraph" w:customStyle="1" w:styleId="BEE1BC104EE34392A22B2EC497AF0D53">
    <w:name w:val="BEE1BC104EE34392A22B2EC497AF0D53"/>
  </w:style>
  <w:style w:type="paragraph" w:customStyle="1" w:styleId="22F60C587B004411AF64A7944520DF8B">
    <w:name w:val="22F60C587B004411AF64A7944520DF8B"/>
  </w:style>
  <w:style w:type="paragraph" w:customStyle="1" w:styleId="0D0FCF0143BF4C779EBF47F64776A04A">
    <w:name w:val="0D0FCF0143BF4C779EBF47F64776A04A"/>
  </w:style>
  <w:style w:type="paragraph" w:customStyle="1" w:styleId="2D0BE21EC3544C8CAEDACCD1EA75DB13">
    <w:name w:val="2D0BE21EC3544C8CAEDACCD1EA75DB13"/>
    <w:rsid w:val="00AF4FB5"/>
  </w:style>
  <w:style w:type="paragraph" w:customStyle="1" w:styleId="58A9B334122642D8862354298795E8D2">
    <w:name w:val="58A9B334122642D8862354298795E8D2"/>
    <w:rsid w:val="00AF4FB5"/>
  </w:style>
  <w:style w:type="paragraph" w:customStyle="1" w:styleId="B374198250C64FCABA904C233870B721">
    <w:name w:val="B374198250C64FCABA904C233870B721"/>
    <w:rsid w:val="00AF4FB5"/>
  </w:style>
  <w:style w:type="paragraph" w:customStyle="1" w:styleId="97A8AD6C780C46E980878E466EDB5FD4">
    <w:name w:val="97A8AD6C780C46E980878E466EDB5FD4"/>
    <w:rsid w:val="00AF4FB5"/>
  </w:style>
  <w:style w:type="paragraph" w:customStyle="1" w:styleId="EB0DC843CA4146EEA24CD891CC91F3EC">
    <w:name w:val="EB0DC843CA4146EEA24CD891CC91F3EC"/>
    <w:rsid w:val="00AF4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40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c4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flexible puzzle</dc:subject>
  <dc:creator>Windows User</dc:creator>
  <cp:keywords/>
  <dc:description>single or two palayer fun</dc:description>
  <cp:lastModifiedBy>Anirban Azad</cp:lastModifiedBy>
  <cp:revision>1</cp:revision>
  <dcterms:created xsi:type="dcterms:W3CDTF">2018-11-04T14:32:00Z</dcterms:created>
  <dcterms:modified xsi:type="dcterms:W3CDTF">2018-11-04T15:12:00Z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